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226FE1" w:rsidP="00E5521B">
            <w:pPr>
              <w:pStyle w:val="Title"/>
            </w:pPr>
            <w:r>
              <w:t>Alex</w:t>
            </w:r>
          </w:p>
          <w:p w:rsidR="00FE18B2" w:rsidRPr="00565B06" w:rsidRDefault="00226FE1" w:rsidP="00E5521B">
            <w:pPr>
              <w:pStyle w:val="Subtitle"/>
            </w:pPr>
            <w:r>
              <w:t>zablotsky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0D3624" w:rsidP="00226FE1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FD899C6E73B4C43970C216E705F2CF0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26FE1">
                        <w:t>Amsterdam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54217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4F07A1E6B70143418B6B6E63C211038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26FE1" w:rsidP="00323C3F">
                      <w:pPr>
                        <w:pStyle w:val="ContactInfo"/>
                      </w:pPr>
                      <w:r>
                        <w:t>+31 6 27 17 10 36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949E0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44B4F3CE6B48454983B575C2A4D511F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26FE1" w:rsidP="00323C3F">
                      <w:pPr>
                        <w:pStyle w:val="ContactInfo"/>
                      </w:pPr>
                      <w:r>
                        <w:t>zalexa19@gmail.com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0DA25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rPr>
                    <w:sz w:val="20"/>
                    <w:szCs w:val="20"/>
                  </w:rPr>
                  <w:alias w:val="Enter LinkedIn profile:"/>
                  <w:tag w:val="Enter LinkedIn profile:"/>
                  <w:id w:val="1102843699"/>
                  <w:placeholder>
                    <w:docPart w:val="173A038D88724312821B4D35E66B309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26FE1" w:rsidP="00323C3F">
                      <w:pPr>
                        <w:pStyle w:val="ContactInfo"/>
                      </w:pPr>
                      <w:r w:rsidRPr="00226FE1">
                        <w:rPr>
                          <w:sz w:val="20"/>
                          <w:szCs w:val="20"/>
                        </w:rPr>
                        <w:t>www.linkedin.com/in/alex-zablotsky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977F5D" wp14:editId="45FDF936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1A3EA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E37725" w:rsidP="00E37725">
                  <w:pPr>
                    <w:pStyle w:val="ContactInfo"/>
                    <w:bidi/>
                    <w:jc w:val="left"/>
                  </w:pPr>
                  <w:r w:rsidRPr="008133B2">
                    <w:t>Gender</w:t>
                  </w:r>
                  <w:r>
                    <w:t xml:space="preserve">: </w:t>
                  </w:r>
                  <w:r w:rsidR="006E01B6">
                    <w:t>F</w:t>
                  </w:r>
                  <w:bookmarkStart w:id="0" w:name="_GoBack"/>
                  <w:bookmarkEnd w:id="0"/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226FE1">
                  <w:pPr>
                    <w:pStyle w:val="Icons"/>
                    <w:jc w:val="left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00D6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226FE1" w:rsidP="007850D1">
            <w:pPr>
              <w:pStyle w:val="Heading1"/>
              <w:outlineLvl w:val="0"/>
            </w:pPr>
            <w:r>
              <w:t>Personal Profile</w:t>
            </w:r>
          </w:p>
        </w:tc>
      </w:tr>
    </w:tbl>
    <w:p w:rsidR="0085553F" w:rsidRDefault="002411D0" w:rsidP="00C93EF5">
      <w:r>
        <w:t xml:space="preserve">A highly motivated </w:t>
      </w:r>
      <w:r w:rsidR="00BC7741">
        <w:t xml:space="preserve">QA Engineer with 5 years of experience, mainly with designing and executing manual </w:t>
      </w:r>
      <w:r>
        <w:t>tests.</w:t>
      </w:r>
      <w:r w:rsidR="00C93EF5">
        <w:t xml:space="preserve"> </w:t>
      </w:r>
      <w:r w:rsidR="0032626C">
        <w:t xml:space="preserve">Currently attending </w:t>
      </w:r>
      <w:r w:rsidR="0085553F">
        <w:t xml:space="preserve">the Open University of Israel </w:t>
      </w:r>
      <w:r w:rsidR="0041785E">
        <w:t xml:space="preserve">pursuing a </w:t>
      </w:r>
      <w:r w:rsidR="0085553F">
        <w:t xml:space="preserve">Bachelor’s degree, due to which acquired knowledge in Java and C programming languages. </w:t>
      </w:r>
      <w:r w:rsidR="00BC7741">
        <w:t>Also, f</w:t>
      </w:r>
      <w:r w:rsidR="0085553F">
        <w:t>amiliar</w:t>
      </w:r>
      <w:r w:rsidR="00C93EF5">
        <w:t xml:space="preserve"> with HTML and CSS due to interest in programming.</w:t>
      </w:r>
    </w:p>
    <w:p w:rsidR="0032626C" w:rsidRDefault="0085553F" w:rsidP="0032626C">
      <w:r>
        <w:t xml:space="preserve">Effective problem solver, team player </w:t>
      </w:r>
      <w:r w:rsidR="00BC7741">
        <w:t>and a curious learner.</w:t>
      </w:r>
    </w:p>
    <w:p w:rsidR="00A77B4D" w:rsidRPr="00565B06" w:rsidRDefault="00B65C55" w:rsidP="00C21B82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476A2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0D3624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AA7E247CAD745198B33930F88C6C16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32626C" w:rsidP="00B47E1E">
      <w:pPr>
        <w:pStyle w:val="Heading2"/>
      </w:pPr>
      <w:r>
        <w:rPr>
          <w:rFonts w:ascii="Calibri Light" w:eastAsia="Calibri Light" w:hAnsi="Calibri Light" w:cs="Calibri Light"/>
        </w:rPr>
        <w:t xml:space="preserve">Bachelor’s in </w:t>
      </w:r>
      <w:r w:rsidR="00B65C55">
        <w:rPr>
          <w:rFonts w:ascii="Calibri Light" w:eastAsia="Calibri Light" w:hAnsi="Calibri Light" w:cs="Calibri Light"/>
        </w:rPr>
        <w:t xml:space="preserve">Computer Science - </w:t>
      </w:r>
      <w:bookmarkStart w:id="1" w:name="_Hlk498523030"/>
      <w:r w:rsidR="00B65C55">
        <w:rPr>
          <w:rFonts w:ascii="Calibri Light" w:eastAsia="Calibri Light" w:hAnsi="Calibri Light" w:cs="Calibri Light"/>
        </w:rPr>
        <w:t>Systems &amp; Applications and</w:t>
      </w:r>
      <w:r w:rsidR="00007C8B">
        <w:rPr>
          <w:rFonts w:ascii="Calibri Light" w:eastAsia="Calibri Light" w:hAnsi="Calibri Light" w:cs="Calibri Light"/>
        </w:rPr>
        <w:t xml:space="preserve"> Psychology</w:t>
      </w:r>
      <w:r w:rsidR="007C0E0E" w:rsidRPr="00565B06">
        <w:t xml:space="preserve"> </w:t>
      </w:r>
      <w:bookmarkEnd w:id="1"/>
      <w:r w:rsidR="007C0E0E" w:rsidRPr="00565B06">
        <w:t xml:space="preserve">| </w:t>
      </w:r>
      <w:r w:rsidR="00B65C55">
        <w:rPr>
          <w:rStyle w:val="Emphasis"/>
        </w:rPr>
        <w:t>The Open University of Israel</w:t>
      </w:r>
    </w:p>
    <w:p w:rsidR="007C0E0E" w:rsidRPr="00565B06" w:rsidRDefault="00007C8B" w:rsidP="004F199F">
      <w:pPr>
        <w:pStyle w:val="Heading3"/>
      </w:pPr>
      <w:r w:rsidRPr="00C93EF5">
        <w:rPr>
          <w:sz w:val="22"/>
          <w:szCs w:val="22"/>
        </w:rPr>
        <w:t xml:space="preserve">EXPECTED GRADUATION: </w:t>
      </w:r>
      <w:r>
        <w:t>2020</w:t>
      </w:r>
    </w:p>
    <w:p w:rsidR="007C0E0E" w:rsidRPr="00565B06" w:rsidRDefault="00C93EF5" w:rsidP="00B65C55">
      <w:r>
        <w:t xml:space="preserve">Studying remotely from home.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ADBAC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0D3624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70D31A54B91C49D89AC9F82CBC0BE6C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007C8B" w:rsidP="00B47E1E">
      <w:pPr>
        <w:pStyle w:val="Heading2"/>
      </w:pPr>
      <w:r>
        <w:t>Full-time student</w:t>
      </w:r>
      <w:r w:rsidR="005E088C" w:rsidRPr="00565B06">
        <w:t xml:space="preserve"> | </w:t>
      </w:r>
      <w:r>
        <w:rPr>
          <w:rStyle w:val="Emphasis"/>
        </w:rPr>
        <w:t>The Open University of Israel</w:t>
      </w:r>
    </w:p>
    <w:p w:rsidR="005E088C" w:rsidRPr="00565B06" w:rsidRDefault="00007C8B" w:rsidP="004F199F">
      <w:pPr>
        <w:pStyle w:val="Heading3"/>
      </w:pPr>
      <w:r>
        <w:t>2016</w:t>
      </w:r>
      <w:r w:rsidR="005E088C" w:rsidRPr="00565B06">
        <w:t xml:space="preserve"> – </w:t>
      </w:r>
      <w:r>
        <w:t>PRESENT</w:t>
      </w:r>
    </w:p>
    <w:p w:rsidR="005E088C" w:rsidRDefault="00007C8B" w:rsidP="005E088C">
      <w:r>
        <w:t>Focus</w:t>
      </w:r>
      <w:r w:rsidR="00196FE4">
        <w:t>ed</w:t>
      </w:r>
      <w:r>
        <w:t xml:space="preserve"> on Bachelor’s degree studies</w:t>
      </w:r>
      <w:r w:rsidR="0032626C">
        <w:t>.</w:t>
      </w:r>
    </w:p>
    <w:p w:rsidR="008A1CAC" w:rsidRPr="00565B06" w:rsidRDefault="008A1CAC" w:rsidP="005E088C">
      <w:pPr>
        <w:rPr>
          <w:lang w:bidi="he-IL"/>
        </w:rPr>
      </w:pPr>
    </w:p>
    <w:p w:rsidR="005E088C" w:rsidRPr="00565B06" w:rsidRDefault="00007C8B" w:rsidP="00B47E1E">
      <w:pPr>
        <w:pStyle w:val="Heading2"/>
      </w:pPr>
      <w:r>
        <w:t>QA Engineer</w:t>
      </w:r>
      <w:r w:rsidR="005E088C" w:rsidRPr="00565B06">
        <w:t xml:space="preserve"> | </w:t>
      </w:r>
      <w:r>
        <w:rPr>
          <w:rStyle w:val="Emphasis"/>
        </w:rPr>
        <w:t>D+H</w:t>
      </w:r>
    </w:p>
    <w:p w:rsidR="005E088C" w:rsidRPr="00565B06" w:rsidRDefault="00007C8B" w:rsidP="004F199F">
      <w:pPr>
        <w:pStyle w:val="Heading3"/>
      </w:pPr>
      <w:r>
        <w:t>2011</w:t>
      </w:r>
      <w:r w:rsidR="005E088C" w:rsidRPr="00565B06">
        <w:t xml:space="preserve"> – </w:t>
      </w:r>
      <w:r>
        <w:t>2016</w:t>
      </w:r>
    </w:p>
    <w:p w:rsidR="00EC1DDF" w:rsidRDefault="00007C8B" w:rsidP="00EC1DDF">
      <w:pPr>
        <w:pStyle w:val="ListParagraph"/>
        <w:numPr>
          <w:ilvl w:val="0"/>
          <w:numId w:val="16"/>
        </w:numPr>
      </w:pPr>
      <w:r>
        <w:t xml:space="preserve">Developed and executed manual tests </w:t>
      </w:r>
      <w:r w:rsidR="00710648">
        <w:rPr>
          <w:lang w:bidi="he-IL"/>
        </w:rPr>
        <w:t>correspondingly to documented Functional and Technical specification</w:t>
      </w:r>
      <w:r w:rsidR="006B14A8">
        <w:rPr>
          <w:lang w:bidi="he-IL"/>
        </w:rPr>
        <w:t>s</w:t>
      </w:r>
      <w:r w:rsidR="00710648">
        <w:rPr>
          <w:lang w:bidi="he-IL"/>
        </w:rPr>
        <w:t xml:space="preserve">, with an emphasize on detailed </w:t>
      </w:r>
      <w:r w:rsidR="00196FE4">
        <w:rPr>
          <w:lang w:bidi="he-IL"/>
        </w:rPr>
        <w:t xml:space="preserve">test </w:t>
      </w:r>
      <w:r w:rsidR="00710648">
        <w:rPr>
          <w:lang w:bidi="he-IL"/>
        </w:rPr>
        <w:t>steps and expectations.</w:t>
      </w:r>
    </w:p>
    <w:p w:rsidR="00EC1DDF" w:rsidRDefault="00EC1DDF" w:rsidP="00EC1DDF">
      <w:pPr>
        <w:pStyle w:val="ListParagraph"/>
      </w:pPr>
    </w:p>
    <w:p w:rsidR="00710648" w:rsidRDefault="006B14A8" w:rsidP="00007C8B">
      <w:pPr>
        <w:pStyle w:val="ListParagraph"/>
        <w:numPr>
          <w:ilvl w:val="0"/>
          <w:numId w:val="16"/>
        </w:numPr>
      </w:pPr>
      <w:r>
        <w:rPr>
          <w:lang w:bidi="he-IL"/>
        </w:rPr>
        <w:t>Supported customer by triaging customer’s defects, developing data for required setup and validating customer’s existing DB setup.</w:t>
      </w:r>
    </w:p>
    <w:p w:rsidR="00EC1DDF" w:rsidRDefault="00EC1DDF" w:rsidP="00EC1DDF">
      <w:pPr>
        <w:pStyle w:val="ListParagraph"/>
      </w:pPr>
    </w:p>
    <w:p w:rsidR="00EC1DDF" w:rsidRDefault="00092DDD" w:rsidP="00EC1DDF">
      <w:pPr>
        <w:pStyle w:val="ListParagraph"/>
        <w:numPr>
          <w:ilvl w:val="0"/>
          <w:numId w:val="16"/>
        </w:numPr>
      </w:pPr>
      <w:r>
        <w:t>Identified, documented and reported</w:t>
      </w:r>
      <w:r w:rsidR="00EC1DDF">
        <w:t xml:space="preserve"> new defects with detailed steps of recreation</w:t>
      </w:r>
      <w:r>
        <w:t>,</w:t>
      </w:r>
      <w:r w:rsidR="00EC1DDF">
        <w:t xml:space="preserve"> </w:t>
      </w:r>
      <w:r w:rsidR="006B4FE0">
        <w:t>afterwards verifying fixes</w:t>
      </w:r>
      <w:r w:rsidR="00EC1DDF">
        <w:t>.</w:t>
      </w:r>
    </w:p>
    <w:p w:rsidR="00EC1DDF" w:rsidRDefault="00EC1DDF" w:rsidP="00EC1DDF">
      <w:pPr>
        <w:pStyle w:val="ListParagraph"/>
      </w:pPr>
    </w:p>
    <w:p w:rsidR="00710648" w:rsidRDefault="00710648" w:rsidP="0071064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Understood business procedures in the banking world -</w:t>
      </w:r>
      <w:r w:rsidR="006B4FE0">
        <w:rPr>
          <w:rFonts w:ascii="Calibri Light" w:eastAsia="Calibri Light" w:hAnsi="Calibri Light" w:cs="Calibri Light"/>
        </w:rPr>
        <w:t xml:space="preserve"> </w:t>
      </w:r>
      <w:r w:rsidR="006B14A8">
        <w:rPr>
          <w:rFonts w:ascii="Calibri Light" w:eastAsia="Calibri Light" w:hAnsi="Calibri Light" w:cs="Calibri Light"/>
        </w:rPr>
        <w:t>became</w:t>
      </w:r>
      <w:r>
        <w:rPr>
          <w:rFonts w:ascii="Calibri Light" w:eastAsia="Calibri Light" w:hAnsi="Calibri Light" w:cs="Calibri Light"/>
        </w:rPr>
        <w:t xml:space="preserve"> Team’s Focal Point of business knowledge. </w:t>
      </w:r>
    </w:p>
    <w:p w:rsidR="006B14A8" w:rsidRDefault="00EC1DDF" w:rsidP="0071064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Provided the QA Management with accurate daily status reports, raising flags when required</w:t>
      </w:r>
    </w:p>
    <w:p w:rsidR="00EC1DDF" w:rsidRDefault="00EC1DDF" w:rsidP="00092DD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 xml:space="preserve">Conducted “Knowledge share” team meetings </w:t>
      </w:r>
      <w:r w:rsidR="00092DDD">
        <w:rPr>
          <w:rFonts w:ascii="Calibri Light" w:eastAsia="Calibri Light" w:hAnsi="Calibri Light" w:cs="Calibri Light"/>
        </w:rPr>
        <w:t>about new functionalities and</w:t>
      </w:r>
      <w:r>
        <w:rPr>
          <w:rFonts w:ascii="Calibri Light" w:eastAsia="Calibri Light" w:hAnsi="Calibri Light" w:cs="Calibri Light"/>
        </w:rPr>
        <w:t xml:space="preserve"> </w:t>
      </w:r>
      <w:r w:rsidR="00092DDD">
        <w:rPr>
          <w:rFonts w:ascii="Calibri Light" w:eastAsia="Calibri Light" w:hAnsi="Calibri Light" w:cs="Calibri Light"/>
        </w:rPr>
        <w:t>Software Test Description reviews. Participated in walk-through of documentation conducted by Business Analysts and Development teams</w:t>
      </w:r>
    </w:p>
    <w:p w:rsidR="00BC7741" w:rsidRDefault="00BC7741" w:rsidP="00BC774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ascii="Calibri Light" w:eastAsia="Calibri Light" w:hAnsi="Calibri Light" w:cs="Calibri Light"/>
        </w:rPr>
      </w:pPr>
    </w:p>
    <w:p w:rsidR="00092DDD" w:rsidRPr="00565B06" w:rsidRDefault="00092DDD" w:rsidP="00092DDD">
      <w:pPr>
        <w:pStyle w:val="Heading2"/>
      </w:pPr>
      <w:r>
        <w:t>Military Service</w:t>
      </w:r>
      <w:r w:rsidRPr="00565B06">
        <w:t xml:space="preserve"> | </w:t>
      </w:r>
      <w:r>
        <w:rPr>
          <w:rStyle w:val="Emphasis"/>
        </w:rPr>
        <w:t>Israel Defense Force</w:t>
      </w:r>
    </w:p>
    <w:p w:rsidR="00092DDD" w:rsidRPr="00565B06" w:rsidRDefault="00092DDD" w:rsidP="00092DDD">
      <w:pPr>
        <w:pStyle w:val="Heading3"/>
      </w:pPr>
      <w:r>
        <w:t>2009</w:t>
      </w:r>
      <w:r w:rsidRPr="00565B06">
        <w:t xml:space="preserve"> – </w:t>
      </w:r>
      <w:r>
        <w:t>2011</w:t>
      </w:r>
    </w:p>
    <w:p w:rsidR="00092DDD" w:rsidRPr="00092DDD" w:rsidRDefault="00092DDD" w:rsidP="00092DDD">
      <w:p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rPr>
          <w:rFonts w:ascii="Calibri Light" w:eastAsia="Calibri Light" w:hAnsi="Calibri Light" w:cs="Calibri Light"/>
        </w:rPr>
      </w:pPr>
      <w:r w:rsidRPr="00092DDD">
        <w:rPr>
          <w:rFonts w:ascii="Calibri Light" w:eastAsia="Calibri Light" w:hAnsi="Calibri Light" w:cs="Calibri Light"/>
        </w:rPr>
        <w:t>Technical position at the Israeli Intelligence Forces. Working under pressure, with high-ranked officers and in coordination wi</w:t>
      </w:r>
      <w:r>
        <w:rPr>
          <w:rFonts w:ascii="Calibri Light" w:eastAsia="Calibri Light" w:hAnsi="Calibri Light" w:cs="Calibri Light"/>
        </w:rPr>
        <w:t>th other intelligence divisions.</w:t>
      </w:r>
    </w:p>
    <w:p w:rsidR="00007C8B" w:rsidRPr="00565B06" w:rsidRDefault="00007C8B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7CDF4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D3624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C2815CC515A466EB374372FF325754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C67B31" w:rsidRDefault="00C67B31" w:rsidP="00316CE4">
            <w:pPr>
              <w:pStyle w:val="ListBullet"/>
              <w:spacing w:after="80"/>
            </w:pPr>
            <w:r>
              <w:t>Java</w:t>
            </w:r>
          </w:p>
          <w:p w:rsidR="00316CE4" w:rsidRDefault="008A1CAC" w:rsidP="00316CE4">
            <w:pPr>
              <w:pStyle w:val="ListBullet"/>
              <w:spacing w:after="80"/>
            </w:pPr>
            <w:r>
              <w:t xml:space="preserve">SQL </w:t>
            </w:r>
          </w:p>
          <w:p w:rsidR="0085553F" w:rsidRDefault="0085553F" w:rsidP="00316CE4">
            <w:pPr>
              <w:pStyle w:val="ListBullet"/>
              <w:spacing w:after="80"/>
            </w:pPr>
            <w:r>
              <w:t>HTML</w:t>
            </w:r>
          </w:p>
          <w:p w:rsidR="0085553F" w:rsidRPr="00565B06" w:rsidRDefault="0085553F" w:rsidP="00316CE4">
            <w:pPr>
              <w:pStyle w:val="ListBullet"/>
              <w:spacing w:after="80"/>
            </w:pPr>
            <w:r>
              <w:t>CSS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Default="00C67B31" w:rsidP="00565B06">
            <w:pPr>
              <w:pStyle w:val="ListBullet"/>
              <w:spacing w:after="80"/>
            </w:pPr>
            <w:r>
              <w:t>XML</w:t>
            </w:r>
          </w:p>
          <w:p w:rsidR="0085553F" w:rsidRPr="00565B06" w:rsidRDefault="0085553F" w:rsidP="00565B06">
            <w:pPr>
              <w:pStyle w:val="ListBullet"/>
              <w:spacing w:after="80"/>
            </w:pPr>
            <w:r>
              <w:t>C</w:t>
            </w:r>
          </w:p>
          <w:p w:rsidR="00F904FC" w:rsidRDefault="008A1CAC" w:rsidP="00565B06">
            <w:pPr>
              <w:pStyle w:val="ListBullet"/>
              <w:spacing w:after="80"/>
            </w:pPr>
            <w:r>
              <w:t>UNIX</w:t>
            </w:r>
          </w:p>
          <w:p w:rsidR="00C67B31" w:rsidRPr="00565B06" w:rsidRDefault="00C67B31" w:rsidP="00C67B31">
            <w:pPr>
              <w:pStyle w:val="ListBullet"/>
              <w:spacing w:after="80"/>
            </w:pPr>
            <w:r>
              <w:t>Quality Center</w:t>
            </w:r>
          </w:p>
          <w:p w:rsidR="0085553F" w:rsidRPr="00565B06" w:rsidRDefault="0085553F" w:rsidP="0085553F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5270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8A1CAC" w:rsidP="00AD6216">
            <w:pPr>
              <w:pStyle w:val="Heading1"/>
              <w:outlineLvl w:val="0"/>
            </w:pPr>
            <w:r>
              <w:t>Languages</w:t>
            </w:r>
          </w:p>
        </w:tc>
      </w:tr>
    </w:tbl>
    <w:p w:rsidR="00316CE4" w:rsidRPr="00565B06" w:rsidRDefault="008A1CAC" w:rsidP="00316CE4">
      <w:r>
        <w:t>English, Russian</w:t>
      </w:r>
    </w:p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624" w:rsidRDefault="000D3624" w:rsidP="00F534FB">
      <w:pPr>
        <w:spacing w:after="0"/>
      </w:pPr>
      <w:r>
        <w:separator/>
      </w:r>
    </w:p>
  </w:endnote>
  <w:endnote w:type="continuationSeparator" w:id="0">
    <w:p w:rsidR="000D3624" w:rsidRDefault="000D362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1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624" w:rsidRDefault="000D3624" w:rsidP="00F534FB">
      <w:pPr>
        <w:spacing w:after="0"/>
      </w:pPr>
      <w:r>
        <w:separator/>
      </w:r>
    </w:p>
  </w:footnote>
  <w:footnote w:type="continuationSeparator" w:id="0">
    <w:p w:rsidR="000D3624" w:rsidRDefault="000D362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3F5CA9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D91EF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E03EB"/>
    <w:multiLevelType w:val="hybridMultilevel"/>
    <w:tmpl w:val="0368214E"/>
    <w:styleLink w:val="ImportedStyle1"/>
    <w:lvl w:ilvl="0" w:tplc="208E6D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744D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8CB24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0613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B4A4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C0F7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C248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7AA03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CE0C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D2370C9"/>
    <w:multiLevelType w:val="hybridMultilevel"/>
    <w:tmpl w:val="0368214E"/>
    <w:numStyleLink w:val="ImportedStyle1"/>
  </w:abstractNum>
  <w:abstractNum w:abstractNumId="16" w15:restartNumberingAfterBreak="0">
    <w:nsid w:val="7E4A432B"/>
    <w:multiLevelType w:val="hybridMultilevel"/>
    <w:tmpl w:val="F184D888"/>
    <w:lvl w:ilvl="0" w:tplc="19FC5ADA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E1"/>
    <w:rsid w:val="00002750"/>
    <w:rsid w:val="00004D4E"/>
    <w:rsid w:val="00007C8B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2DDD"/>
    <w:rsid w:val="00096203"/>
    <w:rsid w:val="000A0229"/>
    <w:rsid w:val="000D3624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6FE4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6FE1"/>
    <w:rsid w:val="002372E8"/>
    <w:rsid w:val="0023768B"/>
    <w:rsid w:val="002411D0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626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1785E"/>
    <w:rsid w:val="00423827"/>
    <w:rsid w:val="00437B8B"/>
    <w:rsid w:val="004428B1"/>
    <w:rsid w:val="00465113"/>
    <w:rsid w:val="00467F3F"/>
    <w:rsid w:val="004727C2"/>
    <w:rsid w:val="00473BDD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5FAC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B14A8"/>
    <w:rsid w:val="006B4FE0"/>
    <w:rsid w:val="006D65F8"/>
    <w:rsid w:val="006E01B6"/>
    <w:rsid w:val="006F4D23"/>
    <w:rsid w:val="00710648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33B2"/>
    <w:rsid w:val="00814B43"/>
    <w:rsid w:val="0083016A"/>
    <w:rsid w:val="00846AAE"/>
    <w:rsid w:val="0085553F"/>
    <w:rsid w:val="00857729"/>
    <w:rsid w:val="00867081"/>
    <w:rsid w:val="008978E8"/>
    <w:rsid w:val="008A02C4"/>
    <w:rsid w:val="008A1CAC"/>
    <w:rsid w:val="008A49A0"/>
    <w:rsid w:val="008A6538"/>
    <w:rsid w:val="008C14D9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749E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71B0"/>
    <w:rsid w:val="00B112B1"/>
    <w:rsid w:val="00B1221A"/>
    <w:rsid w:val="00B204FE"/>
    <w:rsid w:val="00B25746"/>
    <w:rsid w:val="00B348E9"/>
    <w:rsid w:val="00B47E1E"/>
    <w:rsid w:val="00B54661"/>
    <w:rsid w:val="00B55487"/>
    <w:rsid w:val="00B65C55"/>
    <w:rsid w:val="00B763B5"/>
    <w:rsid w:val="00B90654"/>
    <w:rsid w:val="00B91175"/>
    <w:rsid w:val="00BA71B3"/>
    <w:rsid w:val="00BB34BE"/>
    <w:rsid w:val="00BC0E1A"/>
    <w:rsid w:val="00BC1472"/>
    <w:rsid w:val="00BC7741"/>
    <w:rsid w:val="00BD2DD6"/>
    <w:rsid w:val="00BD55EE"/>
    <w:rsid w:val="00C21B82"/>
    <w:rsid w:val="00C3233C"/>
    <w:rsid w:val="00C3763A"/>
    <w:rsid w:val="00C60281"/>
    <w:rsid w:val="00C67B31"/>
    <w:rsid w:val="00C779DA"/>
    <w:rsid w:val="00C814F7"/>
    <w:rsid w:val="00C81C04"/>
    <w:rsid w:val="00C91B4B"/>
    <w:rsid w:val="00C93DE1"/>
    <w:rsid w:val="00C93EF5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725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1DDF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7CD6"/>
  <w15:chartTrackingRefBased/>
  <w15:docId w15:val="{796F7711-2E46-483B-BF41-F3358AE0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Body">
    <w:name w:val="Body"/>
    <w:rsid w:val="00B65C5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paragraph" w:styleId="ListParagraph">
    <w:name w:val="List Paragraph"/>
    <w:basedOn w:val="Normal"/>
    <w:unhideWhenUsed/>
    <w:rsid w:val="00007C8B"/>
    <w:pPr>
      <w:ind w:left="720"/>
      <w:contextualSpacing/>
    </w:pPr>
  </w:style>
  <w:style w:type="numbering" w:customStyle="1" w:styleId="ImportedStyle1">
    <w:name w:val="Imported Style 1"/>
    <w:rsid w:val="00710648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lex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D899C6E73B4C43970C216E705F2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E3060-6788-4B96-9CA5-7D7D6369E3E6}"/>
      </w:docPartPr>
      <w:docPartBody>
        <w:p w:rsidR="00B63E44" w:rsidRDefault="00D47DAE">
          <w:pPr>
            <w:pStyle w:val="8FD899C6E73B4C43970C216E705F2CF0"/>
          </w:pPr>
          <w:r w:rsidRPr="009D0878">
            <w:t>Address</w:t>
          </w:r>
        </w:p>
      </w:docPartBody>
    </w:docPart>
    <w:docPart>
      <w:docPartPr>
        <w:name w:val="4F07A1E6B70143418B6B6E63C2110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D491-4503-4663-B20A-5AAB83A9D192}"/>
      </w:docPartPr>
      <w:docPartBody>
        <w:p w:rsidR="00B63E44" w:rsidRDefault="00D47DAE">
          <w:pPr>
            <w:pStyle w:val="4F07A1E6B70143418B6B6E63C211038B"/>
          </w:pPr>
          <w:r w:rsidRPr="009D0878">
            <w:t>Phone</w:t>
          </w:r>
        </w:p>
      </w:docPartBody>
    </w:docPart>
    <w:docPart>
      <w:docPartPr>
        <w:name w:val="44B4F3CE6B48454983B575C2A4D51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BB225-1588-4495-A588-14E72F69F8BB}"/>
      </w:docPartPr>
      <w:docPartBody>
        <w:p w:rsidR="00B63E44" w:rsidRDefault="00D47DAE">
          <w:pPr>
            <w:pStyle w:val="44B4F3CE6B48454983B575C2A4D511F9"/>
          </w:pPr>
          <w:r w:rsidRPr="009D0878">
            <w:t>Email</w:t>
          </w:r>
        </w:p>
      </w:docPartBody>
    </w:docPart>
    <w:docPart>
      <w:docPartPr>
        <w:name w:val="173A038D88724312821B4D35E66B3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A5B1-C1E4-40E2-A418-B40ECE8F8383}"/>
      </w:docPartPr>
      <w:docPartBody>
        <w:p w:rsidR="00B63E44" w:rsidRDefault="00D47DAE">
          <w:pPr>
            <w:pStyle w:val="173A038D88724312821B4D35E66B3092"/>
          </w:pPr>
          <w:r w:rsidRPr="009D0878">
            <w:t>LinkedIn Profile</w:t>
          </w:r>
        </w:p>
      </w:docPartBody>
    </w:docPart>
    <w:docPart>
      <w:docPartPr>
        <w:name w:val="AAA7E247CAD745198B33930F88C6C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8D26A-C8A5-4850-BA78-0192E751C04A}"/>
      </w:docPartPr>
      <w:docPartBody>
        <w:p w:rsidR="00B63E44" w:rsidRDefault="00D47DAE">
          <w:pPr>
            <w:pStyle w:val="AAA7E247CAD745198B33930F88C6C16D"/>
          </w:pPr>
          <w:r w:rsidRPr="00565B06">
            <w:t>Education</w:t>
          </w:r>
        </w:p>
      </w:docPartBody>
    </w:docPart>
    <w:docPart>
      <w:docPartPr>
        <w:name w:val="70D31A54B91C49D89AC9F82CBC0B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9F88-94AE-49C7-811E-1C32D1BF93DC}"/>
      </w:docPartPr>
      <w:docPartBody>
        <w:p w:rsidR="00B63E44" w:rsidRDefault="00D47DAE">
          <w:pPr>
            <w:pStyle w:val="70D31A54B91C49D89AC9F82CBC0BE6CC"/>
          </w:pPr>
          <w:r w:rsidRPr="00565B06">
            <w:t>Experience</w:t>
          </w:r>
        </w:p>
      </w:docPartBody>
    </w:docPart>
    <w:docPart>
      <w:docPartPr>
        <w:name w:val="6C2815CC515A466EB374372FF3257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1C7E1-70CE-4A93-B7ED-052D7A7D57B8}"/>
      </w:docPartPr>
      <w:docPartBody>
        <w:p w:rsidR="00B63E44" w:rsidRDefault="00D47DAE">
          <w:pPr>
            <w:pStyle w:val="6C2815CC515A466EB374372FF3257549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AE"/>
    <w:rsid w:val="001D4063"/>
    <w:rsid w:val="00A01240"/>
    <w:rsid w:val="00B63E44"/>
    <w:rsid w:val="00CB3446"/>
    <w:rsid w:val="00D47DAE"/>
    <w:rsid w:val="00D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890345D5D64ABCA8D343928551227B">
    <w:name w:val="D7890345D5D64ABCA8D343928551227B"/>
  </w:style>
  <w:style w:type="paragraph" w:customStyle="1" w:styleId="EFF64E75B8604E138C4798D3F7308FA4">
    <w:name w:val="EFF64E75B8604E138C4798D3F7308FA4"/>
  </w:style>
  <w:style w:type="paragraph" w:customStyle="1" w:styleId="8FD899C6E73B4C43970C216E705F2CF0">
    <w:name w:val="8FD899C6E73B4C43970C216E705F2CF0"/>
  </w:style>
  <w:style w:type="paragraph" w:customStyle="1" w:styleId="4F07A1E6B70143418B6B6E63C211038B">
    <w:name w:val="4F07A1E6B70143418B6B6E63C211038B"/>
  </w:style>
  <w:style w:type="paragraph" w:customStyle="1" w:styleId="44B4F3CE6B48454983B575C2A4D511F9">
    <w:name w:val="44B4F3CE6B48454983B575C2A4D511F9"/>
  </w:style>
  <w:style w:type="paragraph" w:customStyle="1" w:styleId="173A038D88724312821B4D35E66B3092">
    <w:name w:val="173A038D88724312821B4D35E66B3092"/>
  </w:style>
  <w:style w:type="paragraph" w:customStyle="1" w:styleId="FB35323C9D6C4E8685DC5A1A8B5CEEE9">
    <w:name w:val="FB35323C9D6C4E8685DC5A1A8B5CEEE9"/>
  </w:style>
  <w:style w:type="paragraph" w:customStyle="1" w:styleId="51389BF5D7AF4DE8925C3FB96B4299C0">
    <w:name w:val="51389BF5D7AF4DE8925C3FB96B4299C0"/>
  </w:style>
  <w:style w:type="paragraph" w:customStyle="1" w:styleId="B17F0661619D4CA9AE23184D8AC2496E">
    <w:name w:val="B17F0661619D4CA9AE23184D8AC2496E"/>
  </w:style>
  <w:style w:type="paragraph" w:customStyle="1" w:styleId="AAA7E247CAD745198B33930F88C6C16D">
    <w:name w:val="AAA7E247CAD745198B33930F88C6C16D"/>
  </w:style>
  <w:style w:type="paragraph" w:customStyle="1" w:styleId="39BA96C6C9C64DFFAEC6E66B3F6F5C00">
    <w:name w:val="39BA96C6C9C64DFFAEC6E66B3F6F5C0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A89728B64C8418B8808EC837E7EB0CC">
    <w:name w:val="DA89728B64C8418B8808EC837E7EB0CC"/>
  </w:style>
  <w:style w:type="paragraph" w:customStyle="1" w:styleId="E04CF54DDB96416682FC1662775DEFCD">
    <w:name w:val="E04CF54DDB96416682FC1662775DEFCD"/>
  </w:style>
  <w:style w:type="paragraph" w:customStyle="1" w:styleId="47851383A7984CAF8E27B63D458332CB">
    <w:name w:val="47851383A7984CAF8E27B63D458332CB"/>
  </w:style>
  <w:style w:type="paragraph" w:customStyle="1" w:styleId="3F07BB71DD5A46759687540CC2E77205">
    <w:name w:val="3F07BB71DD5A46759687540CC2E77205"/>
  </w:style>
  <w:style w:type="paragraph" w:customStyle="1" w:styleId="17DF48F712404E6398D65602DD66FFF0">
    <w:name w:val="17DF48F712404E6398D65602DD66FFF0"/>
  </w:style>
  <w:style w:type="paragraph" w:customStyle="1" w:styleId="CD1DDA1AE8F0431E86979C8E9FBB284B">
    <w:name w:val="CD1DDA1AE8F0431E86979C8E9FBB284B"/>
  </w:style>
  <w:style w:type="paragraph" w:customStyle="1" w:styleId="AF0288B5E85B4D3FA34D1FE6405588B5">
    <w:name w:val="AF0288B5E85B4D3FA34D1FE6405588B5"/>
  </w:style>
  <w:style w:type="paragraph" w:customStyle="1" w:styleId="EF372CB9AD034517A601EF439558B495">
    <w:name w:val="EF372CB9AD034517A601EF439558B495"/>
  </w:style>
  <w:style w:type="paragraph" w:customStyle="1" w:styleId="E5E29F53DCCE44398BF901A96B831712">
    <w:name w:val="E5E29F53DCCE44398BF901A96B831712"/>
  </w:style>
  <w:style w:type="paragraph" w:customStyle="1" w:styleId="70D31A54B91C49D89AC9F82CBC0BE6CC">
    <w:name w:val="70D31A54B91C49D89AC9F82CBC0BE6CC"/>
  </w:style>
  <w:style w:type="paragraph" w:customStyle="1" w:styleId="8A52C73197764218B7BAB20D740E04A4">
    <w:name w:val="8A52C73197764218B7BAB20D740E04A4"/>
  </w:style>
  <w:style w:type="paragraph" w:customStyle="1" w:styleId="09B6D2858A514EE8BFA091F52FDF9FA3">
    <w:name w:val="09B6D2858A514EE8BFA091F52FDF9FA3"/>
  </w:style>
  <w:style w:type="paragraph" w:customStyle="1" w:styleId="4F5A4EE89AAA470380CCDDBC46E6D64D">
    <w:name w:val="4F5A4EE89AAA470380CCDDBC46E6D64D"/>
  </w:style>
  <w:style w:type="paragraph" w:customStyle="1" w:styleId="ECC7A0E32988443AA3C455C1FAF7A996">
    <w:name w:val="ECC7A0E32988443AA3C455C1FAF7A996"/>
  </w:style>
  <w:style w:type="paragraph" w:customStyle="1" w:styleId="1ABB9BF7C71B444DB4B9A35C7593E708">
    <w:name w:val="1ABB9BF7C71B444DB4B9A35C7593E708"/>
  </w:style>
  <w:style w:type="paragraph" w:customStyle="1" w:styleId="E4ADC98160D242DC9CBFD547F6C2CCAA">
    <w:name w:val="E4ADC98160D242DC9CBFD547F6C2CCAA"/>
  </w:style>
  <w:style w:type="paragraph" w:customStyle="1" w:styleId="387584A49E994D35A28B9E7DDABDAB90">
    <w:name w:val="387584A49E994D35A28B9E7DDABDAB90"/>
  </w:style>
  <w:style w:type="paragraph" w:customStyle="1" w:styleId="1033DAED50A243129567DB24D42854F1">
    <w:name w:val="1033DAED50A243129567DB24D42854F1"/>
  </w:style>
  <w:style w:type="paragraph" w:customStyle="1" w:styleId="70B05DCA7C334AF4A33B5F6565B41B0D">
    <w:name w:val="70B05DCA7C334AF4A33B5F6565B41B0D"/>
  </w:style>
  <w:style w:type="paragraph" w:customStyle="1" w:styleId="8FCFFCE477C24922B41968D05F1B9817">
    <w:name w:val="8FCFFCE477C24922B41968D05F1B9817"/>
  </w:style>
  <w:style w:type="paragraph" w:customStyle="1" w:styleId="6C2815CC515A466EB374372FF3257549">
    <w:name w:val="6C2815CC515A466EB374372FF3257549"/>
  </w:style>
  <w:style w:type="paragraph" w:customStyle="1" w:styleId="3612F76562044F94B2DA015352BBF2B5">
    <w:name w:val="3612F76562044F94B2DA015352BBF2B5"/>
  </w:style>
  <w:style w:type="paragraph" w:customStyle="1" w:styleId="0B310BB40904474E811FD327B5A72F9F">
    <w:name w:val="0B310BB40904474E811FD327B5A72F9F"/>
  </w:style>
  <w:style w:type="paragraph" w:customStyle="1" w:styleId="72F6FEBE0CD843FC99B2098587CE28A3">
    <w:name w:val="72F6FEBE0CD843FC99B2098587CE28A3"/>
  </w:style>
  <w:style w:type="paragraph" w:customStyle="1" w:styleId="35F38CD3BF314DA79304B4487B347B44">
    <w:name w:val="35F38CD3BF314DA79304B4487B347B44"/>
  </w:style>
  <w:style w:type="paragraph" w:customStyle="1" w:styleId="622BA87FCF6E40788783526D592DFFB8">
    <w:name w:val="622BA87FCF6E40788783526D592DFFB8"/>
  </w:style>
  <w:style w:type="paragraph" w:customStyle="1" w:styleId="8C1739B9F366492A87CEAA906C76062F">
    <w:name w:val="8C1739B9F366492A87CEAA906C76062F"/>
  </w:style>
  <w:style w:type="paragraph" w:customStyle="1" w:styleId="C9A82D66D38544BEBADE1DF03C177875">
    <w:name w:val="C9A82D66D38544BEBADE1DF03C177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Amsterdam</CompanyAddress>
  <CompanyPhone>+31 6 27 17 10 36</CompanyPhone>
  <CompanyFax/>
  <CompanyEmail>zalexa19@gmail.com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C:\Users\Alexa\AppData\Roaming\Microsoft\Templates\Student Resume (Modern design).dotx</Template>
  <TotalTime>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>www.linkedin.com/in/alex-zablotsky</cp:keywords>
  <dc:description/>
  <cp:lastModifiedBy>Alexa Z</cp:lastModifiedBy>
  <cp:revision>4</cp:revision>
  <dcterms:created xsi:type="dcterms:W3CDTF">2018-01-25T10:42:00Z</dcterms:created>
  <dcterms:modified xsi:type="dcterms:W3CDTF">2018-03-26T21:05:00Z</dcterms:modified>
  <cp:category/>
  <cp:contentStatus/>
</cp:coreProperties>
</file>